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1A5E" w14:textId="77777777" w:rsidR="008C63EB" w:rsidRPr="00915E3B" w:rsidRDefault="008C63EB" w:rsidP="008C63EB">
      <w:pPr>
        <w:rPr>
          <w:b/>
          <w:bCs/>
          <w:sz w:val="36"/>
          <w:szCs w:val="36"/>
          <w:lang w:val="en-IN"/>
        </w:rPr>
      </w:pPr>
      <w:r w:rsidRPr="00915E3B">
        <w:rPr>
          <w:b/>
          <w:bCs/>
          <w:sz w:val="36"/>
          <w:szCs w:val="36"/>
          <w:lang w:val="en-IN"/>
        </w:rPr>
        <w:t>Miracle Property Management System</w:t>
      </w:r>
    </w:p>
    <w:p w14:paraId="00A8DB39" w14:textId="6CF4A84A" w:rsidR="00915E3B" w:rsidRPr="00915E3B" w:rsidRDefault="008C63EB" w:rsidP="00915E3B">
      <w:pPr>
        <w:ind w:firstLine="0"/>
        <w:rPr>
          <w:lang w:val="en-IN"/>
        </w:rPr>
      </w:pP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915E3B" w:rsidRPr="00915E3B">
        <w:rPr>
          <w:b/>
          <w:bCs/>
          <w:lang w:val="en-IN"/>
        </w:rPr>
        <w:t>Project Type:</w:t>
      </w:r>
      <w:r w:rsidR="00915E3B" w:rsidRPr="00915E3B">
        <w:rPr>
          <w:lang w:val="en-IN"/>
        </w:rPr>
        <w:t xml:space="preserve"> C# Console Application</w:t>
      </w:r>
      <w:r w:rsidR="00915E3B" w:rsidRPr="00915E3B">
        <w:rPr>
          <w:lang w:val="en-IN"/>
        </w:rPr>
        <w:br/>
      </w:r>
      <w:r w:rsidR="00915E3B" w:rsidRPr="00915E3B">
        <w:rPr>
          <w:b/>
          <w:bCs/>
          <w:lang w:val="en-IN"/>
        </w:rPr>
        <w:t>Database:</w:t>
      </w:r>
      <w:r w:rsidR="00915E3B" w:rsidRPr="00915E3B">
        <w:rPr>
          <w:lang w:val="en-IN"/>
        </w:rPr>
        <w:t xml:space="preserve"> SQL Server</w:t>
      </w:r>
      <w:r w:rsidR="00915E3B" w:rsidRPr="00915E3B">
        <w:rPr>
          <w:lang w:val="en-IN"/>
        </w:rPr>
        <w:br/>
      </w:r>
      <w:r w:rsidR="00915E3B" w:rsidRPr="00915E3B">
        <w:rPr>
          <w:b/>
          <w:bCs/>
          <w:lang w:val="en-IN"/>
        </w:rPr>
        <w:t>Team Size:</w:t>
      </w:r>
      <w:r w:rsidR="00915E3B" w:rsidRPr="00915E3B">
        <w:rPr>
          <w:lang w:val="en-IN"/>
        </w:rPr>
        <w:t xml:space="preserve"> 5 Members</w:t>
      </w:r>
      <w:r w:rsidR="00915E3B" w:rsidRPr="00915E3B">
        <w:rPr>
          <w:lang w:val="en-IN"/>
        </w:rPr>
        <w:br/>
      </w:r>
      <w:r w:rsidR="00915E3B" w:rsidRPr="00915E3B">
        <w:rPr>
          <w:b/>
          <w:bCs/>
          <w:lang w:val="en-IN"/>
        </w:rPr>
        <w:t>Development Tools:</w:t>
      </w:r>
      <w:r w:rsidR="00915E3B" w:rsidRPr="00915E3B">
        <w:rPr>
          <w:lang w:val="en-IN"/>
        </w:rPr>
        <w:t xml:space="preserve"> Visual Studio 2022 Community Edition, GitHub</w:t>
      </w:r>
    </w:p>
    <w:p w14:paraId="68EEBD72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2D4084A1">
          <v:rect id="_x0000_i1067" style="width:0;height:1.5pt" o:hralign="center" o:hrstd="t" o:hr="t" fillcolor="#a0a0a0" stroked="f"/>
        </w:pict>
      </w:r>
    </w:p>
    <w:p w14:paraId="29E6B0E8" w14:textId="77777777" w:rsidR="00915E3B" w:rsidRPr="00915E3B" w:rsidRDefault="00915E3B" w:rsidP="00915E3B">
      <w:pPr>
        <w:ind w:firstLine="0"/>
        <w:rPr>
          <w:b/>
          <w:bCs/>
          <w:sz w:val="28"/>
          <w:szCs w:val="28"/>
          <w:lang w:val="en-IN"/>
        </w:rPr>
      </w:pPr>
      <w:r w:rsidRPr="00915E3B">
        <w:rPr>
          <w:b/>
          <w:bCs/>
          <w:sz w:val="28"/>
          <w:szCs w:val="28"/>
          <w:lang w:val="en-IN"/>
        </w:rPr>
        <w:t>1. Project Overview</w:t>
      </w:r>
    </w:p>
    <w:p w14:paraId="121D8834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This is a lightweight console-based application aimed at helping landlords manage their properties and tenants. The app allows an admin to add/view properties and tenants, assign tenants to properties, and update property availability.</w:t>
      </w:r>
    </w:p>
    <w:p w14:paraId="11FEF727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1F2CE796">
          <v:rect id="_x0000_i1068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3EB" w:rsidRPr="00915E3B" w14:paraId="7BA97661" w14:textId="77777777" w:rsidTr="008C63EB">
        <w:tc>
          <w:tcPr>
            <w:tcW w:w="9350" w:type="dxa"/>
          </w:tcPr>
          <w:p w14:paraId="545929E7" w14:textId="18E6825E" w:rsidR="008C63EB" w:rsidRPr="00915E3B" w:rsidRDefault="008C63EB" w:rsidP="006B3819">
            <w:pPr>
              <w:ind w:firstLine="0"/>
              <w:rPr>
                <w:b/>
                <w:bCs/>
                <w:sz w:val="28"/>
                <w:szCs w:val="28"/>
                <w:lang w:val="en-IN"/>
              </w:rPr>
            </w:pPr>
            <w:r w:rsidRPr="00915E3B">
              <w:rPr>
                <w:b/>
                <w:bCs/>
                <w:sz w:val="28"/>
                <w:szCs w:val="28"/>
                <w:lang w:val="en-IN"/>
              </w:rPr>
              <w:t xml:space="preserve">2. </w:t>
            </w:r>
            <w:r w:rsidRPr="008C63EB">
              <w:rPr>
                <w:rFonts w:ascii="Segoe UI Emoji" w:hAnsi="Segoe UI Emoji" w:cs="Segoe UI Emoji"/>
                <w:b/>
                <w:bCs/>
                <w:sz w:val="28"/>
                <w:szCs w:val="28"/>
                <w:lang w:val="en-IN"/>
              </w:rPr>
              <w:t>👥</w:t>
            </w:r>
            <w:r w:rsidRPr="008C63EB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915E3B">
              <w:rPr>
                <w:b/>
                <w:bCs/>
                <w:sz w:val="28"/>
                <w:szCs w:val="28"/>
                <w:lang w:val="en-IN"/>
              </w:rPr>
              <w:t>Team Roles &amp; Responsibilities</w:t>
            </w:r>
          </w:p>
        </w:tc>
      </w:tr>
      <w:tr w:rsidR="008C63EB" w14:paraId="74FD5449" w14:textId="77777777" w:rsidTr="008C63EB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7094"/>
            </w:tblGrid>
            <w:tr w:rsidR="008C63EB" w:rsidRPr="00915E3B" w14:paraId="04CCC0BD" w14:textId="77777777" w:rsidTr="006B38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F63EC" w14:textId="77777777" w:rsidR="008C63EB" w:rsidRPr="00915E3B" w:rsidRDefault="008C63EB" w:rsidP="006B3819">
                  <w:pPr>
                    <w:ind w:firstLine="0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915E3B">
                    <w:rPr>
                      <w:b/>
                      <w:bCs/>
                      <w:sz w:val="24"/>
                      <w:szCs w:val="24"/>
                      <w:lang w:val="en-IN"/>
                    </w:rPr>
                    <w:t>Member 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911CD" w14:textId="77777777" w:rsidR="008C63EB" w:rsidRPr="00915E3B" w:rsidRDefault="008C63EB" w:rsidP="006B3819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915E3B">
                    <w:rPr>
                      <w:b/>
                      <w:bCs/>
                      <w:sz w:val="24"/>
                      <w:szCs w:val="24"/>
                      <w:lang w:val="en-IN"/>
                    </w:rPr>
                    <w:t>Responsibility</w:t>
                  </w:r>
                </w:p>
              </w:tc>
            </w:tr>
            <w:tr w:rsidR="008C63EB" w:rsidRPr="00915E3B" w14:paraId="113D6C05" w14:textId="77777777" w:rsidTr="006B3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ACF47" w14:textId="77777777" w:rsidR="008C63EB" w:rsidRPr="00915E3B" w:rsidRDefault="008C63EB" w:rsidP="006B3819">
                  <w:pPr>
                    <w:ind w:firstLine="0"/>
                    <w:rPr>
                      <w:lang w:val="en-IN"/>
                    </w:rPr>
                  </w:pPr>
                  <w:r w:rsidRPr="00915E3B">
                    <w:rPr>
                      <w:b/>
                      <w:bCs/>
                      <w:lang w:val="en-IN"/>
                    </w:rPr>
                    <w:t>Team Leader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EAE9C" w14:textId="77777777" w:rsidR="008C63EB" w:rsidRPr="00915E3B" w:rsidRDefault="008C63EB" w:rsidP="006B3819">
                  <w:pPr>
                    <w:rPr>
                      <w:lang w:val="en-IN"/>
                    </w:rPr>
                  </w:pPr>
                  <w:r w:rsidRPr="00915E3B">
                    <w:rPr>
                      <w:lang w:val="en-IN"/>
                    </w:rPr>
                    <w:t>Overall coordination, GitHub management, task allocation, integration</w:t>
                  </w:r>
                </w:p>
              </w:tc>
            </w:tr>
            <w:tr w:rsidR="008C63EB" w:rsidRPr="00915E3B" w14:paraId="465CFA11" w14:textId="77777777" w:rsidTr="006B3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5AB05" w14:textId="77777777" w:rsidR="008C63EB" w:rsidRPr="00915E3B" w:rsidRDefault="008C63EB" w:rsidP="006B3819">
                  <w:pPr>
                    <w:ind w:firstLine="0"/>
                    <w:rPr>
                      <w:lang w:val="en-IN"/>
                    </w:rPr>
                  </w:pPr>
                  <w:r w:rsidRPr="00915E3B">
                    <w:rPr>
                      <w:b/>
                      <w:bCs/>
                      <w:lang w:val="en-IN"/>
                    </w:rPr>
                    <w:t>Secretary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EC94A" w14:textId="77777777" w:rsidR="008C63EB" w:rsidRPr="00915E3B" w:rsidRDefault="008C63EB" w:rsidP="006B3819">
                  <w:pPr>
                    <w:rPr>
                      <w:lang w:val="en-IN"/>
                    </w:rPr>
                  </w:pPr>
                  <w:r w:rsidRPr="00915E3B">
                    <w:rPr>
                      <w:lang w:val="en-IN"/>
                    </w:rPr>
                    <w:t>Documenting the project, writing reports and user guides</w:t>
                  </w:r>
                </w:p>
              </w:tc>
            </w:tr>
            <w:tr w:rsidR="008C63EB" w:rsidRPr="00915E3B" w14:paraId="48BBBC0C" w14:textId="77777777" w:rsidTr="006B3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24460" w14:textId="77777777" w:rsidR="008C63EB" w:rsidRPr="00915E3B" w:rsidRDefault="008C63EB" w:rsidP="006B3819">
                  <w:pPr>
                    <w:ind w:firstLine="0"/>
                    <w:rPr>
                      <w:lang w:val="en-IN"/>
                    </w:rPr>
                  </w:pPr>
                  <w:r w:rsidRPr="00915E3B">
                    <w:rPr>
                      <w:b/>
                      <w:bCs/>
                      <w:lang w:val="en-IN"/>
                    </w:rPr>
                    <w:t>Tester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60DCA" w14:textId="77777777" w:rsidR="008C63EB" w:rsidRPr="00915E3B" w:rsidRDefault="008C63EB" w:rsidP="006B3819">
                  <w:pPr>
                    <w:rPr>
                      <w:lang w:val="en-IN"/>
                    </w:rPr>
                  </w:pPr>
                  <w:r w:rsidRPr="00915E3B">
                    <w:rPr>
                      <w:lang w:val="en-IN"/>
                    </w:rPr>
                    <w:t>Testing functionalities, reporting bugs, ensuring app stability</w:t>
                  </w:r>
                </w:p>
              </w:tc>
            </w:tr>
            <w:tr w:rsidR="008C63EB" w:rsidRPr="00915E3B" w14:paraId="0DAA307A" w14:textId="77777777" w:rsidTr="006B3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A0501" w14:textId="77777777" w:rsidR="008C63EB" w:rsidRPr="00915E3B" w:rsidRDefault="008C63EB" w:rsidP="006B3819">
                  <w:pPr>
                    <w:ind w:firstLine="0"/>
                    <w:rPr>
                      <w:lang w:val="en-IN"/>
                    </w:rPr>
                  </w:pPr>
                  <w:r w:rsidRPr="00915E3B">
                    <w:rPr>
                      <w:b/>
                      <w:bCs/>
                      <w:lang w:val="en-IN"/>
                    </w:rPr>
                    <w:t>Front-End Dev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EDFBE" w14:textId="77777777" w:rsidR="008C63EB" w:rsidRPr="00915E3B" w:rsidRDefault="008C63EB" w:rsidP="006B3819">
                  <w:pPr>
                    <w:rPr>
                      <w:lang w:val="en-IN"/>
                    </w:rPr>
                  </w:pPr>
                  <w:r w:rsidRPr="00915E3B">
                    <w:rPr>
                      <w:lang w:val="en-IN"/>
                    </w:rPr>
                    <w:t>Building the console interface and input validation</w:t>
                  </w:r>
                </w:p>
              </w:tc>
            </w:tr>
            <w:tr w:rsidR="008C63EB" w:rsidRPr="00915E3B" w14:paraId="60FC3BBC" w14:textId="77777777" w:rsidTr="006B3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2717D" w14:textId="77777777" w:rsidR="008C63EB" w:rsidRPr="00915E3B" w:rsidRDefault="008C63EB" w:rsidP="006B3819">
                  <w:pPr>
                    <w:ind w:firstLine="0"/>
                    <w:rPr>
                      <w:lang w:val="en-IN"/>
                    </w:rPr>
                  </w:pPr>
                  <w:r w:rsidRPr="00915E3B">
                    <w:rPr>
                      <w:b/>
                      <w:bCs/>
                      <w:lang w:val="en-IN"/>
                    </w:rPr>
                    <w:t>Back-End Dev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B8F4" w14:textId="77777777" w:rsidR="008C63EB" w:rsidRPr="00915E3B" w:rsidRDefault="008C63EB" w:rsidP="006B3819">
                  <w:pPr>
                    <w:rPr>
                      <w:lang w:val="en-IN"/>
                    </w:rPr>
                  </w:pPr>
                  <w:r w:rsidRPr="00915E3B">
                    <w:rPr>
                      <w:lang w:val="en-IN"/>
                    </w:rPr>
                    <w:t>Writing logic for database interaction and main operations</w:t>
                  </w:r>
                </w:p>
              </w:tc>
            </w:tr>
          </w:tbl>
          <w:p w14:paraId="478C85FF" w14:textId="77777777" w:rsidR="008C63EB" w:rsidRDefault="008C63EB">
            <w:pPr>
              <w:ind w:firstLine="0"/>
            </w:pPr>
          </w:p>
        </w:tc>
      </w:tr>
    </w:tbl>
    <w:p w14:paraId="1D07ADD9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18BD29D4">
          <v:rect id="_x0000_i1069" style="width:0;height:1.5pt" o:hralign="center" o:hrstd="t" o:hr="t" fillcolor="#a0a0a0" stroked="f"/>
        </w:pict>
      </w:r>
    </w:p>
    <w:p w14:paraId="3D1386B6" w14:textId="77777777" w:rsidR="008C63EB" w:rsidRDefault="008C63EB" w:rsidP="00915E3B">
      <w:pPr>
        <w:ind w:firstLine="0"/>
        <w:rPr>
          <w:b/>
          <w:bCs/>
          <w:sz w:val="28"/>
          <w:szCs w:val="28"/>
          <w:lang w:val="en-IN"/>
        </w:rPr>
      </w:pPr>
    </w:p>
    <w:p w14:paraId="4AA51F78" w14:textId="0B429016" w:rsidR="00915E3B" w:rsidRPr="00915E3B" w:rsidRDefault="00915E3B" w:rsidP="00915E3B">
      <w:pPr>
        <w:ind w:firstLine="0"/>
        <w:rPr>
          <w:b/>
          <w:bCs/>
          <w:sz w:val="32"/>
          <w:szCs w:val="32"/>
          <w:lang w:val="en-IN"/>
        </w:rPr>
      </w:pPr>
      <w:r w:rsidRPr="00915E3B">
        <w:rPr>
          <w:b/>
          <w:bCs/>
          <w:sz w:val="32"/>
          <w:szCs w:val="32"/>
          <w:lang w:val="en-IN"/>
        </w:rPr>
        <w:lastRenderedPageBreak/>
        <w:t xml:space="preserve">3. </w:t>
      </w:r>
      <w:r w:rsidR="008C63EB" w:rsidRPr="00C921BE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="008C63EB" w:rsidRPr="00C921BE">
        <w:rPr>
          <w:b/>
          <w:bCs/>
          <w:sz w:val="32"/>
          <w:szCs w:val="32"/>
        </w:rPr>
        <w:t xml:space="preserve"> </w:t>
      </w:r>
      <w:r w:rsidRPr="00915E3B">
        <w:rPr>
          <w:b/>
          <w:bCs/>
          <w:sz w:val="32"/>
          <w:szCs w:val="32"/>
          <w:lang w:val="en-IN"/>
        </w:rPr>
        <w:t>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5792"/>
      </w:tblGrid>
      <w:tr w:rsidR="00915E3B" w:rsidRPr="00915E3B" w14:paraId="28608078" w14:textId="77777777" w:rsidTr="00915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51CEE" w14:textId="77777777" w:rsidR="00915E3B" w:rsidRPr="00915E3B" w:rsidRDefault="00915E3B" w:rsidP="00915E3B">
            <w:pPr>
              <w:ind w:firstLine="0"/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23A43D" w14:textId="77777777" w:rsidR="00915E3B" w:rsidRPr="00915E3B" w:rsidRDefault="00915E3B" w:rsidP="00915E3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915E3B" w:rsidRPr="00915E3B" w14:paraId="645EC627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39F0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Login System (Admin only)</w:t>
            </w:r>
          </w:p>
        </w:tc>
        <w:tc>
          <w:tcPr>
            <w:tcW w:w="0" w:type="auto"/>
            <w:vAlign w:val="center"/>
            <w:hideMark/>
          </w:tcPr>
          <w:p w14:paraId="77146475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Basic login to access the system</w:t>
            </w:r>
          </w:p>
        </w:tc>
      </w:tr>
      <w:tr w:rsidR="00915E3B" w:rsidRPr="00915E3B" w14:paraId="497679E2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A481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Add Property</w:t>
            </w:r>
          </w:p>
        </w:tc>
        <w:tc>
          <w:tcPr>
            <w:tcW w:w="0" w:type="auto"/>
            <w:vAlign w:val="center"/>
            <w:hideMark/>
          </w:tcPr>
          <w:p w14:paraId="3887B6A4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Add new property with details like address, rent, status</w:t>
            </w:r>
          </w:p>
        </w:tc>
      </w:tr>
      <w:tr w:rsidR="00915E3B" w:rsidRPr="00915E3B" w14:paraId="4BD93D3E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B7CE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View All Properties</w:t>
            </w:r>
          </w:p>
        </w:tc>
        <w:tc>
          <w:tcPr>
            <w:tcW w:w="0" w:type="auto"/>
            <w:vAlign w:val="center"/>
            <w:hideMark/>
          </w:tcPr>
          <w:p w14:paraId="584E3878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List all properties with their availability</w:t>
            </w:r>
          </w:p>
        </w:tc>
      </w:tr>
      <w:tr w:rsidR="00915E3B" w:rsidRPr="00915E3B" w14:paraId="5B4CF18D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51B5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Add Tenant</w:t>
            </w:r>
          </w:p>
        </w:tc>
        <w:tc>
          <w:tcPr>
            <w:tcW w:w="0" w:type="auto"/>
            <w:vAlign w:val="center"/>
            <w:hideMark/>
          </w:tcPr>
          <w:p w14:paraId="2EBE72F5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Add tenant with name and ID</w:t>
            </w:r>
          </w:p>
        </w:tc>
      </w:tr>
      <w:tr w:rsidR="00915E3B" w:rsidRPr="00915E3B" w14:paraId="09B808AE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922E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View All Tenants</w:t>
            </w:r>
          </w:p>
        </w:tc>
        <w:tc>
          <w:tcPr>
            <w:tcW w:w="0" w:type="auto"/>
            <w:vAlign w:val="center"/>
            <w:hideMark/>
          </w:tcPr>
          <w:p w14:paraId="4F83AE06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List all tenants and assigned property</w:t>
            </w:r>
          </w:p>
        </w:tc>
      </w:tr>
      <w:tr w:rsidR="00915E3B" w:rsidRPr="00915E3B" w14:paraId="7651F455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AF49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Assign Tenant to Property</w:t>
            </w:r>
          </w:p>
        </w:tc>
        <w:tc>
          <w:tcPr>
            <w:tcW w:w="0" w:type="auto"/>
            <w:vAlign w:val="center"/>
            <w:hideMark/>
          </w:tcPr>
          <w:p w14:paraId="311E6693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Link a tenant to a property and mark it as occupied</w:t>
            </w:r>
          </w:p>
        </w:tc>
      </w:tr>
      <w:tr w:rsidR="00915E3B" w:rsidRPr="00915E3B" w14:paraId="21146558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6667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b/>
                <w:bCs/>
                <w:lang w:val="en-IN"/>
              </w:rPr>
              <w:t>Vacate Property</w:t>
            </w:r>
          </w:p>
        </w:tc>
        <w:tc>
          <w:tcPr>
            <w:tcW w:w="0" w:type="auto"/>
            <w:vAlign w:val="center"/>
            <w:hideMark/>
          </w:tcPr>
          <w:p w14:paraId="39C04B45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Remove tenant from a property and mark it as available</w:t>
            </w:r>
          </w:p>
        </w:tc>
      </w:tr>
    </w:tbl>
    <w:p w14:paraId="26809B31" w14:textId="148EDC0D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2BFA76AB">
          <v:rect id="_x0000_i1070" style="width:0;height:1.5pt" o:hralign="center" o:hrstd="t" o:hr="t" fillcolor="#a0a0a0" stroked="f"/>
        </w:pict>
      </w:r>
      <w:r>
        <w:rPr>
          <w:lang w:val="en-IN"/>
        </w:rPr>
        <w:br/>
      </w:r>
      <w:r>
        <w:rPr>
          <w:lang w:val="en-IN"/>
        </w:rPr>
        <w:br/>
      </w:r>
    </w:p>
    <w:p w14:paraId="2ECE5F73" w14:textId="7CA1ED56" w:rsidR="00915E3B" w:rsidRPr="00915E3B" w:rsidRDefault="00915E3B" w:rsidP="008C63EB">
      <w:pPr>
        <w:tabs>
          <w:tab w:val="left" w:pos="2714"/>
        </w:tabs>
        <w:ind w:firstLine="0"/>
        <w:rPr>
          <w:b/>
          <w:bCs/>
          <w:sz w:val="36"/>
          <w:szCs w:val="36"/>
          <w:lang w:val="en-IN"/>
        </w:rPr>
      </w:pPr>
      <w:r w:rsidRPr="00915E3B">
        <w:rPr>
          <w:b/>
          <w:bCs/>
          <w:sz w:val="36"/>
          <w:szCs w:val="36"/>
          <w:lang w:val="en-IN"/>
        </w:rPr>
        <w:t>4.</w:t>
      </w:r>
      <w:r w:rsidR="008C63EB" w:rsidRPr="00C921BE">
        <w:rPr>
          <w:rFonts w:ascii="Segoe UI Emoji" w:hAnsi="Segoe UI Emoji" w:cs="Segoe UI Emoji"/>
          <w:sz w:val="28"/>
          <w:szCs w:val="28"/>
        </w:rPr>
        <w:t xml:space="preserve"> </w:t>
      </w:r>
      <w:r w:rsidR="008C63EB" w:rsidRPr="00C921BE">
        <w:rPr>
          <w:rFonts w:ascii="Segoe UI Emoji" w:hAnsi="Segoe UI Emoji" w:cs="Segoe UI Emoji"/>
          <w:b/>
          <w:bCs/>
          <w:sz w:val="36"/>
          <w:szCs w:val="36"/>
        </w:rPr>
        <w:t>🗃️</w:t>
      </w:r>
      <w:r w:rsidRPr="00915E3B">
        <w:rPr>
          <w:b/>
          <w:bCs/>
          <w:sz w:val="36"/>
          <w:szCs w:val="36"/>
          <w:lang w:val="en-IN"/>
        </w:rPr>
        <w:t xml:space="preserve"> Database Tables</w:t>
      </w:r>
      <w:r w:rsidR="008C63EB" w:rsidRPr="00C921BE">
        <w:rPr>
          <w:b/>
          <w:bCs/>
          <w:sz w:val="36"/>
          <w:szCs w:val="36"/>
          <w:lang w:val="en-IN"/>
        </w:rPr>
        <w:tab/>
      </w:r>
    </w:p>
    <w:p w14:paraId="3E307E8B" w14:textId="77777777" w:rsidR="00915E3B" w:rsidRPr="00915E3B" w:rsidRDefault="00915E3B" w:rsidP="00915E3B">
      <w:pPr>
        <w:ind w:firstLine="0"/>
        <w:rPr>
          <w:b/>
          <w:bCs/>
          <w:sz w:val="28"/>
          <w:szCs w:val="28"/>
          <w:lang w:val="en-IN"/>
        </w:rPr>
      </w:pPr>
      <w:r w:rsidRPr="00915E3B">
        <w:rPr>
          <w:b/>
          <w:bCs/>
          <w:sz w:val="28"/>
          <w:szCs w:val="28"/>
          <w:lang w:val="en-IN"/>
        </w:rPr>
        <w:t>Property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956"/>
        <w:gridCol w:w="2632"/>
      </w:tblGrid>
      <w:tr w:rsidR="00915E3B" w:rsidRPr="00915E3B" w14:paraId="2383B548" w14:textId="77777777" w:rsidTr="00915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36413" w14:textId="77777777" w:rsidR="00915E3B" w:rsidRPr="00915E3B" w:rsidRDefault="00915E3B" w:rsidP="00915E3B">
            <w:pPr>
              <w:ind w:firstLine="0"/>
              <w:rPr>
                <w:b/>
                <w:bCs/>
                <w:sz w:val="28"/>
                <w:szCs w:val="28"/>
                <w:lang w:val="en-IN"/>
              </w:rPr>
            </w:pPr>
            <w:r w:rsidRPr="00915E3B">
              <w:rPr>
                <w:b/>
                <w:bCs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6D314FB" w14:textId="77777777" w:rsidR="00915E3B" w:rsidRPr="00915E3B" w:rsidRDefault="00915E3B" w:rsidP="00915E3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915E3B">
              <w:rPr>
                <w:b/>
                <w:bCs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D8A020" w14:textId="77777777" w:rsidR="00915E3B" w:rsidRPr="00915E3B" w:rsidRDefault="00915E3B" w:rsidP="00915E3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915E3B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915E3B" w:rsidRPr="00915E3B" w14:paraId="1E05AE26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53D7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proofErr w:type="spellStart"/>
            <w:r w:rsidRPr="00915E3B">
              <w:rPr>
                <w:lang w:val="en-IN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319ED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6B66321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Unique ID</w:t>
            </w:r>
          </w:p>
        </w:tc>
      </w:tr>
      <w:tr w:rsidR="00915E3B" w:rsidRPr="00915E3B" w14:paraId="738377EE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B461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572DF81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2F531C7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Property address</w:t>
            </w:r>
          </w:p>
        </w:tc>
      </w:tr>
      <w:tr w:rsidR="00915E3B" w:rsidRPr="00915E3B" w14:paraId="2C263F56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E118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Rent</w:t>
            </w:r>
          </w:p>
        </w:tc>
        <w:tc>
          <w:tcPr>
            <w:tcW w:w="0" w:type="auto"/>
            <w:vAlign w:val="center"/>
            <w:hideMark/>
          </w:tcPr>
          <w:p w14:paraId="3E742478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8A7E5C4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Monthly rent</w:t>
            </w:r>
          </w:p>
        </w:tc>
      </w:tr>
      <w:tr w:rsidR="00915E3B" w:rsidRPr="00915E3B" w14:paraId="2D1BC65A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8362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8B528D6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8EC523D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Available / Occupied</w:t>
            </w:r>
          </w:p>
        </w:tc>
      </w:tr>
    </w:tbl>
    <w:p w14:paraId="1D953C85" w14:textId="5DA7D0D0" w:rsidR="00915E3B" w:rsidRPr="00915E3B" w:rsidRDefault="00915E3B" w:rsidP="00915E3B">
      <w:pPr>
        <w:ind w:firstLine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/>
      </w:r>
      <w:r>
        <w:rPr>
          <w:b/>
          <w:bCs/>
          <w:sz w:val="24"/>
          <w:szCs w:val="24"/>
          <w:lang w:val="en-IN"/>
        </w:rPr>
        <w:br/>
      </w:r>
      <w:r w:rsidRPr="00915E3B">
        <w:rPr>
          <w:b/>
          <w:bCs/>
          <w:sz w:val="24"/>
          <w:szCs w:val="24"/>
          <w:lang w:val="en-IN"/>
        </w:rPr>
        <w:t>Tenant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88"/>
        <w:gridCol w:w="4569"/>
      </w:tblGrid>
      <w:tr w:rsidR="00915E3B" w:rsidRPr="00915E3B" w14:paraId="3E2A68AD" w14:textId="77777777" w:rsidTr="00915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F7B49" w14:textId="77777777" w:rsidR="00915E3B" w:rsidRPr="00915E3B" w:rsidRDefault="00915E3B" w:rsidP="00915E3B">
            <w:pPr>
              <w:ind w:firstLine="0"/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B693F23" w14:textId="77777777" w:rsidR="00915E3B" w:rsidRPr="00915E3B" w:rsidRDefault="00915E3B" w:rsidP="00915E3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A81496" w14:textId="77777777" w:rsidR="00915E3B" w:rsidRPr="00915E3B" w:rsidRDefault="00915E3B" w:rsidP="00915E3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915E3B" w:rsidRPr="00915E3B" w14:paraId="39F0B05B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98CC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proofErr w:type="spellStart"/>
            <w:r w:rsidRPr="00915E3B">
              <w:rPr>
                <w:lang w:val="en-IN"/>
              </w:rPr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D626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C7C5C61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Unique ID</w:t>
            </w:r>
          </w:p>
        </w:tc>
      </w:tr>
      <w:tr w:rsidR="00915E3B" w:rsidRPr="00915E3B" w14:paraId="00257CBE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78F6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EF5067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EEC73DB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Tenant full name</w:t>
            </w:r>
          </w:p>
        </w:tc>
      </w:tr>
      <w:tr w:rsidR="00915E3B" w:rsidRPr="00915E3B" w14:paraId="77D60E43" w14:textId="77777777" w:rsidTr="0091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32F5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proofErr w:type="spellStart"/>
            <w:r w:rsidRPr="00915E3B">
              <w:rPr>
                <w:lang w:val="en-IN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2A1BE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FC3DBD9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Linked property ID (nullable if unassigned)</w:t>
            </w:r>
          </w:p>
        </w:tc>
      </w:tr>
    </w:tbl>
    <w:p w14:paraId="69EE18E6" w14:textId="2161C6EC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42A750FE">
          <v:rect id="_x0000_i1093" style="width:0;height:1.5pt" o:hralign="center" o:hrstd="t" o:hr="t" fillcolor="#a0a0a0" stroked="f"/>
        </w:pict>
      </w:r>
      <w:r w:rsidR="00A71350">
        <w:rPr>
          <w:lang w:val="en-IN"/>
        </w:rPr>
        <w:br/>
      </w:r>
    </w:p>
    <w:p w14:paraId="6E3E136E" w14:textId="77777777" w:rsidR="00915E3B" w:rsidRPr="00915E3B" w:rsidRDefault="00915E3B" w:rsidP="00915E3B">
      <w:pPr>
        <w:ind w:firstLine="0"/>
        <w:rPr>
          <w:b/>
          <w:bCs/>
          <w:sz w:val="32"/>
          <w:szCs w:val="32"/>
          <w:lang w:val="en-IN"/>
        </w:rPr>
      </w:pPr>
      <w:r w:rsidRPr="00915E3B">
        <w:rPr>
          <w:b/>
          <w:bCs/>
          <w:sz w:val="32"/>
          <w:szCs w:val="32"/>
          <w:lang w:val="en-IN"/>
        </w:rPr>
        <w:t>5. Console Menu Structure</w:t>
      </w:r>
    </w:p>
    <w:p w14:paraId="5E7C6808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========= Miracle Property Management =========</w:t>
      </w:r>
    </w:p>
    <w:p w14:paraId="65AFEB86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1. Add Property</w:t>
      </w:r>
    </w:p>
    <w:p w14:paraId="28EB4DBF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2. View All Properties</w:t>
      </w:r>
    </w:p>
    <w:p w14:paraId="66125899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3. Add Tenant</w:t>
      </w:r>
    </w:p>
    <w:p w14:paraId="68DDD8F8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4. View All Tenants</w:t>
      </w:r>
    </w:p>
    <w:p w14:paraId="21D997CF" w14:textId="77777777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5. Assign Tenant to Property</w:t>
      </w:r>
    </w:p>
    <w:p w14:paraId="33A1A163" w14:textId="77777777" w:rsid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6. Vacate Property</w:t>
      </w:r>
    </w:p>
    <w:p w14:paraId="41E8D3E7" w14:textId="7616353C" w:rsidR="00C921BE" w:rsidRPr="00915E3B" w:rsidRDefault="00C921BE" w:rsidP="00915E3B">
      <w:pPr>
        <w:ind w:firstLine="0"/>
        <w:rPr>
          <w:lang w:val="en-IN"/>
        </w:rPr>
      </w:pPr>
      <w:r>
        <w:rPr>
          <w:lang w:val="en-IN"/>
        </w:rPr>
        <w:t>7. Exit</w:t>
      </w:r>
    </w:p>
    <w:p w14:paraId="0D20EAB3" w14:textId="79519CFB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t>===============================================</w:t>
      </w:r>
      <w:r w:rsidR="00A71350">
        <w:rPr>
          <w:lang w:val="en-IN"/>
        </w:rPr>
        <w:br/>
      </w:r>
      <w:r w:rsidR="00A71350">
        <w:rPr>
          <w:lang w:val="en-IN"/>
        </w:rPr>
        <w:br/>
      </w:r>
    </w:p>
    <w:p w14:paraId="42D89B16" w14:textId="4AF4091D" w:rsidR="00915E3B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27DAF611">
          <v:rect id="_x0000_i1072" style="width:0;height:1.5pt" o:hralign="center" o:hrstd="t" o:hr="t" fillcolor="#a0a0a0" stroked="f"/>
        </w:pict>
      </w:r>
      <w:r w:rsidR="00A71350">
        <w:rPr>
          <w:lang w:val="en-IN"/>
        </w:rPr>
        <w:br/>
      </w:r>
      <w:r w:rsidR="00A71350">
        <w:rPr>
          <w:lang w:val="en-IN"/>
        </w:rPr>
        <w:br/>
      </w:r>
      <w:r w:rsidR="00A71350">
        <w:rPr>
          <w:lang w:val="en-IN"/>
        </w:rPr>
        <w:br/>
      </w:r>
    </w:p>
    <w:p w14:paraId="0AC26E77" w14:textId="77777777" w:rsidR="00915E3B" w:rsidRPr="00915E3B" w:rsidRDefault="00915E3B" w:rsidP="00915E3B">
      <w:pPr>
        <w:ind w:firstLine="0"/>
        <w:rPr>
          <w:b/>
          <w:bCs/>
          <w:sz w:val="32"/>
          <w:szCs w:val="32"/>
          <w:lang w:val="en-IN"/>
        </w:rPr>
      </w:pPr>
      <w:r w:rsidRPr="00915E3B">
        <w:rPr>
          <w:b/>
          <w:bCs/>
          <w:sz w:val="32"/>
          <w:szCs w:val="32"/>
          <w:lang w:val="en-IN"/>
        </w:rPr>
        <w:t>6.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234"/>
      </w:tblGrid>
      <w:tr w:rsidR="00915E3B" w:rsidRPr="00915E3B" w14:paraId="26784A87" w14:textId="77777777" w:rsidTr="00915E3B">
        <w:trPr>
          <w:tblHeader/>
          <w:tblCellSpacing w:w="15" w:type="dxa"/>
        </w:trPr>
        <w:tc>
          <w:tcPr>
            <w:tcW w:w="1681" w:type="dxa"/>
            <w:vAlign w:val="center"/>
            <w:hideMark/>
          </w:tcPr>
          <w:p w14:paraId="60148C0B" w14:textId="77777777" w:rsidR="00915E3B" w:rsidRPr="00915E3B" w:rsidRDefault="00915E3B" w:rsidP="00915E3B">
            <w:pPr>
              <w:ind w:firstLine="0"/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F4D6069" w14:textId="77777777" w:rsidR="00915E3B" w:rsidRPr="00915E3B" w:rsidRDefault="00915E3B" w:rsidP="00915E3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915E3B">
              <w:rPr>
                <w:b/>
                <w:bCs/>
                <w:sz w:val="24"/>
                <w:szCs w:val="24"/>
                <w:lang w:val="en-IN"/>
              </w:rPr>
              <w:t>Purpose</w:t>
            </w:r>
          </w:p>
        </w:tc>
      </w:tr>
      <w:tr w:rsidR="00915E3B" w:rsidRPr="00915E3B" w14:paraId="4882B3FE" w14:textId="77777777" w:rsidTr="00915E3B">
        <w:trPr>
          <w:tblCellSpacing w:w="15" w:type="dxa"/>
        </w:trPr>
        <w:tc>
          <w:tcPr>
            <w:tcW w:w="1681" w:type="dxa"/>
            <w:vAlign w:val="center"/>
            <w:hideMark/>
          </w:tcPr>
          <w:p w14:paraId="6FCFE13A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Visual Studio 2022</w:t>
            </w:r>
          </w:p>
        </w:tc>
        <w:tc>
          <w:tcPr>
            <w:tcW w:w="0" w:type="auto"/>
            <w:vAlign w:val="center"/>
            <w:hideMark/>
          </w:tcPr>
          <w:p w14:paraId="15005327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Coding and debugging (C#)</w:t>
            </w:r>
          </w:p>
        </w:tc>
      </w:tr>
      <w:tr w:rsidR="00915E3B" w:rsidRPr="00915E3B" w14:paraId="11A8447A" w14:textId="77777777" w:rsidTr="00915E3B">
        <w:trPr>
          <w:tblCellSpacing w:w="15" w:type="dxa"/>
        </w:trPr>
        <w:tc>
          <w:tcPr>
            <w:tcW w:w="1681" w:type="dxa"/>
            <w:vAlign w:val="center"/>
            <w:hideMark/>
          </w:tcPr>
          <w:p w14:paraId="593FF349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05651376" w14:textId="35865FD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Data storage and retrieval</w:t>
            </w:r>
          </w:p>
        </w:tc>
      </w:tr>
      <w:tr w:rsidR="00915E3B" w:rsidRPr="00915E3B" w14:paraId="64EB0D23" w14:textId="77777777" w:rsidTr="00915E3B">
        <w:trPr>
          <w:tblCellSpacing w:w="15" w:type="dxa"/>
        </w:trPr>
        <w:tc>
          <w:tcPr>
            <w:tcW w:w="1681" w:type="dxa"/>
            <w:vAlign w:val="center"/>
            <w:hideMark/>
          </w:tcPr>
          <w:p w14:paraId="7F57AF0B" w14:textId="77777777" w:rsidR="00915E3B" w:rsidRPr="00915E3B" w:rsidRDefault="00915E3B" w:rsidP="00915E3B">
            <w:pPr>
              <w:ind w:firstLine="0"/>
              <w:rPr>
                <w:lang w:val="en-IN"/>
              </w:rPr>
            </w:pPr>
            <w:r w:rsidRPr="00915E3B">
              <w:rPr>
                <w:lang w:val="en-IN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61E33813" w14:textId="77777777" w:rsidR="00915E3B" w:rsidRPr="00915E3B" w:rsidRDefault="00915E3B" w:rsidP="00915E3B">
            <w:pPr>
              <w:rPr>
                <w:lang w:val="en-IN"/>
              </w:rPr>
            </w:pPr>
            <w:r w:rsidRPr="00915E3B">
              <w:rPr>
                <w:lang w:val="en-IN"/>
              </w:rPr>
              <w:t>Source control and team collaboration</w:t>
            </w:r>
          </w:p>
        </w:tc>
      </w:tr>
      <w:tr w:rsidR="00A71350" w:rsidRPr="00A71350" w14:paraId="1A2FF785" w14:textId="77777777" w:rsidTr="00A71350">
        <w:trPr>
          <w:tblCellSpacing w:w="15" w:type="dxa"/>
        </w:trPr>
        <w:tc>
          <w:tcPr>
            <w:tcW w:w="1681" w:type="dxa"/>
            <w:vAlign w:val="center"/>
            <w:hideMark/>
          </w:tcPr>
          <w:p w14:paraId="30D6B031" w14:textId="77777777" w:rsidR="00A71350" w:rsidRPr="00A71350" w:rsidRDefault="00A71350" w:rsidP="00A71350">
            <w:pPr>
              <w:ind w:firstLine="0"/>
              <w:rPr>
                <w:lang w:val="en-IN"/>
              </w:rPr>
            </w:pPr>
            <w:proofErr w:type="spellStart"/>
            <w:r w:rsidRPr="00A71350">
              <w:rPr>
                <w:lang w:val="en-IN"/>
              </w:rPr>
              <w:t>MSTest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227DC" w14:textId="77777777" w:rsidR="00A71350" w:rsidRPr="00A71350" w:rsidRDefault="00A71350" w:rsidP="00A71350">
            <w:pPr>
              <w:rPr>
                <w:lang w:val="en-IN"/>
              </w:rPr>
            </w:pPr>
            <w:r w:rsidRPr="00A71350">
              <w:rPr>
                <w:lang w:val="en-IN"/>
              </w:rPr>
              <w:t>Unit testing for C# application</w:t>
            </w:r>
          </w:p>
        </w:tc>
      </w:tr>
    </w:tbl>
    <w:p w14:paraId="3563E8C4" w14:textId="7730FE8E" w:rsidR="576062CF" w:rsidRPr="00915E3B" w:rsidRDefault="00915E3B" w:rsidP="00915E3B">
      <w:pPr>
        <w:ind w:firstLine="0"/>
        <w:rPr>
          <w:lang w:val="en-IN"/>
        </w:rPr>
      </w:pPr>
      <w:r w:rsidRPr="00915E3B">
        <w:rPr>
          <w:lang w:val="en-IN"/>
        </w:rPr>
        <w:pict w14:anchorId="161EC332">
          <v:rect id="_x0000_i1073" style="width:0;height:1.5pt" o:hralign="center" o:hrstd="t" o:hr="t" fillcolor="#a0a0a0" stroked="f"/>
        </w:pict>
      </w:r>
    </w:p>
    <w:sectPr w:rsidR="576062CF" w:rsidRPr="00915E3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DCEC" w14:textId="77777777" w:rsidR="0096071E" w:rsidRDefault="0096071E">
      <w:pPr>
        <w:spacing w:line="240" w:lineRule="auto"/>
      </w:pPr>
      <w:r>
        <w:separator/>
      </w:r>
    </w:p>
  </w:endnote>
  <w:endnote w:type="continuationSeparator" w:id="0">
    <w:p w14:paraId="6DD6E1FA" w14:textId="77777777" w:rsidR="0096071E" w:rsidRDefault="0096071E">
      <w:pPr>
        <w:spacing w:line="240" w:lineRule="auto"/>
      </w:pPr>
      <w:r>
        <w:continuationSeparator/>
      </w:r>
    </w:p>
  </w:endnote>
  <w:endnote w:type="continuationNotice" w:id="1">
    <w:p w14:paraId="36BBEBB9" w14:textId="77777777" w:rsidR="0096071E" w:rsidRDefault="009607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1260178" w14:textId="77777777" w:rsidTr="733B038C">
      <w:tc>
        <w:tcPr>
          <w:tcW w:w="3120" w:type="dxa"/>
        </w:tcPr>
        <w:p w14:paraId="6D84F369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7B016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9F1827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A1318F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AD6B3CB" w14:textId="77777777" w:rsidTr="733B038C">
      <w:tc>
        <w:tcPr>
          <w:tcW w:w="3120" w:type="dxa"/>
        </w:tcPr>
        <w:p w14:paraId="24E0F0F9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48956B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3CFED7E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9BC5559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8E419" w14:textId="77777777" w:rsidR="0096071E" w:rsidRDefault="0096071E">
      <w:pPr>
        <w:spacing w:line="240" w:lineRule="auto"/>
      </w:pPr>
      <w:r>
        <w:separator/>
      </w:r>
    </w:p>
  </w:footnote>
  <w:footnote w:type="continuationSeparator" w:id="0">
    <w:p w14:paraId="7AF13898" w14:textId="77777777" w:rsidR="0096071E" w:rsidRDefault="0096071E">
      <w:pPr>
        <w:spacing w:line="240" w:lineRule="auto"/>
      </w:pPr>
      <w:r>
        <w:continuationSeparator/>
      </w:r>
    </w:p>
  </w:footnote>
  <w:footnote w:type="continuationNotice" w:id="1">
    <w:p w14:paraId="2C12C79B" w14:textId="77777777" w:rsidR="0096071E" w:rsidRDefault="009607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414FF47B" w14:textId="77777777" w:rsidTr="008830C9">
      <w:tc>
        <w:tcPr>
          <w:tcW w:w="3120" w:type="dxa"/>
        </w:tcPr>
        <w:p w14:paraId="6E37C4D1" w14:textId="77777777" w:rsidR="00604652" w:rsidRDefault="00EB12B5" w:rsidP="00604652">
          <w:pPr>
            <w:pStyle w:val="Header"/>
          </w:pPr>
          <w:sdt>
            <w:sdtPr>
              <w:id w:val="-1622601055"/>
              <w:placeholder>
                <w:docPart w:val="051D3EE769A54706AB584CA7CF080036"/>
              </w:placeholder>
              <w:temporary/>
              <w:showingPlcHdr/>
              <w15:appearance w15:val="hidden"/>
            </w:sdtPr>
            <w:sdtEndPr/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49C896A7EC02494EB45BC64AB1A877A7"/>
              </w:placeholder>
              <w:temporary/>
              <w:showingPlcHdr/>
              <w15:appearance w15:val="hidden"/>
            </w:sdtPr>
            <w:sdtEndPr/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6C8689B9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05E6B88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362F5BE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68CC4D93" w14:textId="77777777" w:rsidTr="00FD478C">
      <w:tc>
        <w:tcPr>
          <w:tcW w:w="3120" w:type="dxa"/>
        </w:tcPr>
        <w:p w14:paraId="516F7633" w14:textId="77777777" w:rsidR="733B038C" w:rsidRPr="00FD478C" w:rsidRDefault="00EB12B5" w:rsidP="00FD478C">
          <w:pPr>
            <w:pStyle w:val="Header"/>
          </w:pPr>
          <w:sdt>
            <w:sdtPr>
              <w:id w:val="-376635527"/>
              <w:placeholder>
                <w:docPart w:val="DBB42E61FE4642DBA94D3B769E859EE1"/>
              </w:placeholder>
              <w:temporary/>
              <w:showingPlcHdr/>
              <w15:appearance w15:val="hidden"/>
            </w:sdtPr>
            <w:sdtEndPr/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3C166AD4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0D1AD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0C8F093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1E"/>
    <w:rsid w:val="002C3BE4"/>
    <w:rsid w:val="002F7E04"/>
    <w:rsid w:val="00371BD9"/>
    <w:rsid w:val="0042207D"/>
    <w:rsid w:val="004C683E"/>
    <w:rsid w:val="00500997"/>
    <w:rsid w:val="00530EF3"/>
    <w:rsid w:val="005936DA"/>
    <w:rsid w:val="00604652"/>
    <w:rsid w:val="00611290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8C63EB"/>
    <w:rsid w:val="00904DBE"/>
    <w:rsid w:val="00915E3B"/>
    <w:rsid w:val="0096071E"/>
    <w:rsid w:val="00A71350"/>
    <w:rsid w:val="00A75901"/>
    <w:rsid w:val="00B30BE7"/>
    <w:rsid w:val="00B5233A"/>
    <w:rsid w:val="00BA6612"/>
    <w:rsid w:val="00C26C30"/>
    <w:rsid w:val="00C921BE"/>
    <w:rsid w:val="00CA1E31"/>
    <w:rsid w:val="00CD7F50"/>
    <w:rsid w:val="00DA395D"/>
    <w:rsid w:val="00DF1ADF"/>
    <w:rsid w:val="00DF3215"/>
    <w:rsid w:val="00E078FD"/>
    <w:rsid w:val="00E23707"/>
    <w:rsid w:val="00E26113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807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bin\AppData\Local\Microsoft\Office\16.0\DTS\en-IN%7b5FCFBD27-1751-49A9-91E9-C071054946F8%7d\%7b9DEBFD3C-D805-443F-A8D6-FBB654F8E77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1D3EE769A54706AB584CA7CF08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E853-98BE-459F-8C08-3A5BC11D83EA}"/>
      </w:docPartPr>
      <w:docPartBody>
        <w:p w:rsidR="00526E91" w:rsidRDefault="00526E91">
          <w:pPr>
            <w:pStyle w:val="051D3EE769A54706AB584CA7CF080036"/>
          </w:pPr>
          <w:r>
            <w:t>456</w:t>
          </w:r>
        </w:p>
      </w:docPartBody>
    </w:docPart>
    <w:docPart>
      <w:docPartPr>
        <w:name w:val="49C896A7EC02494EB45BC64AB1A87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E9634-BBC9-4A6C-A362-EAB53E635B15}"/>
      </w:docPartPr>
      <w:docPartBody>
        <w:p w:rsidR="00526E91" w:rsidRDefault="00526E91">
          <w:pPr>
            <w:pStyle w:val="49C896A7EC02494EB45BC64AB1A877A7"/>
          </w:pPr>
          <w:r w:rsidRPr="576062CF">
            <w:t>Row Head</w:t>
          </w:r>
        </w:p>
      </w:docPartBody>
    </w:docPart>
    <w:docPart>
      <w:docPartPr>
        <w:name w:val="DBB42E61FE4642DBA94D3B769E859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8FBE-2661-4977-BE67-0C0B5B6F4493}"/>
      </w:docPartPr>
      <w:docPartBody>
        <w:p w:rsidR="00526E91" w:rsidRDefault="00526E91">
          <w:pPr>
            <w:pStyle w:val="DBB42E61FE4642DBA94D3B769E859EE1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91"/>
    <w:rsid w:val="00526E91"/>
    <w:rsid w:val="00B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6A2A6C652D4BE49E671250B2BE77D8">
    <w:name w:val="606A2A6C652D4BE49E671250B2BE77D8"/>
  </w:style>
  <w:style w:type="paragraph" w:customStyle="1" w:styleId="D5FD3A18593C465EAD5F7868D49F7E80">
    <w:name w:val="D5FD3A18593C465EAD5F7868D49F7E80"/>
  </w:style>
  <w:style w:type="paragraph" w:customStyle="1" w:styleId="6CE3D883AD1C45018C94D140C56413C5">
    <w:name w:val="6CE3D883AD1C45018C94D140C56413C5"/>
  </w:style>
  <w:style w:type="paragraph" w:customStyle="1" w:styleId="E01F758243A246E1B0B1CEEB661C26C8">
    <w:name w:val="E01F758243A246E1B0B1CEEB661C26C8"/>
  </w:style>
  <w:style w:type="paragraph" w:customStyle="1" w:styleId="032EA120177C491B9B50B52355F31091">
    <w:name w:val="032EA120177C491B9B50B52355F31091"/>
  </w:style>
  <w:style w:type="paragraph" w:customStyle="1" w:styleId="C64C3E6798E44B8092DB7DFCBEB41F26">
    <w:name w:val="C64C3E6798E44B8092DB7DFCBEB41F26"/>
  </w:style>
  <w:style w:type="paragraph" w:customStyle="1" w:styleId="2B0ABFB1A5114346A4E9506A6BF87439">
    <w:name w:val="2B0ABFB1A5114346A4E9506A6BF87439"/>
  </w:style>
  <w:style w:type="paragraph" w:customStyle="1" w:styleId="70BFD65D2D804245A2906FCD49F5BF1C">
    <w:name w:val="70BFD65D2D804245A2906FCD49F5BF1C"/>
  </w:style>
  <w:style w:type="paragraph" w:customStyle="1" w:styleId="F581B9AF4C794E30922EE3C32FDBBD9A">
    <w:name w:val="F581B9AF4C794E30922EE3C32FDBBD9A"/>
  </w:style>
  <w:style w:type="paragraph" w:customStyle="1" w:styleId="C00FD3541C3A47F693D7684587B1E4C0">
    <w:name w:val="C00FD3541C3A47F693D7684587B1E4C0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DB0D1809B094891955307DF56FC8E8D">
    <w:name w:val="1DB0D1809B094891955307DF56FC8E8D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FA43D7B8D854B58AD3C225B55E8469A">
    <w:name w:val="EFA43D7B8D854B58AD3C225B55E8469A"/>
  </w:style>
  <w:style w:type="paragraph" w:customStyle="1" w:styleId="42B3B544C2904BDA87B6E0ADA11A05B0">
    <w:name w:val="42B3B544C2904BDA87B6E0ADA11A05B0"/>
  </w:style>
  <w:style w:type="paragraph" w:customStyle="1" w:styleId="2CD1C93D5BE64863831819442F734EFA">
    <w:name w:val="2CD1C93D5BE64863831819442F734EFA"/>
  </w:style>
  <w:style w:type="paragraph" w:customStyle="1" w:styleId="E676DF7EE77B4D87BD70E2CA61C9DE30">
    <w:name w:val="E676DF7EE77B4D87BD70E2CA61C9DE30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5CE537CA95044F30BDCF28F472DFEC52">
    <w:name w:val="5CE537CA95044F30BDCF28F472DFEC52"/>
  </w:style>
  <w:style w:type="paragraph" w:customStyle="1" w:styleId="265AF6C9F76B42C8A4D5C093DD7B7518">
    <w:name w:val="265AF6C9F76B42C8A4D5C093DD7B7518"/>
  </w:style>
  <w:style w:type="paragraph" w:customStyle="1" w:styleId="347DC2497117478AA8CE43CC8AB3E059">
    <w:name w:val="347DC2497117478AA8CE43CC8AB3E059"/>
  </w:style>
  <w:style w:type="paragraph" w:customStyle="1" w:styleId="71E11210554F41339757CE2B4965850E">
    <w:name w:val="71E11210554F41339757CE2B4965850E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customStyle="1" w:styleId="B1F3633A152F4A1D8928F26749201B20">
    <w:name w:val="B1F3633A152F4A1D8928F26749201B20"/>
  </w:style>
  <w:style w:type="paragraph" w:customStyle="1" w:styleId="3E648E04F89544989CB046E13B6CA769">
    <w:name w:val="3E648E04F89544989CB046E13B6CA769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7D36A404EB9D454E93E557E89E7DF885">
    <w:name w:val="7D36A404EB9D454E93E557E89E7DF885"/>
  </w:style>
  <w:style w:type="paragraph" w:customStyle="1" w:styleId="71694FF627F54006B8792E5E0A67D7A0">
    <w:name w:val="71694FF627F54006B8792E5E0A67D7A0"/>
  </w:style>
  <w:style w:type="paragraph" w:customStyle="1" w:styleId="197BBCAC22BA4915BA9C24D59FE90C85">
    <w:name w:val="197BBCAC22BA4915BA9C24D59FE90C85"/>
  </w:style>
  <w:style w:type="paragraph" w:customStyle="1" w:styleId="F3BB7595F21F4D2186161E62E49A4EF1">
    <w:name w:val="F3BB7595F21F4D2186161E62E49A4EF1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customStyle="1" w:styleId="849699E5CCD74E59AD6E4CC3E863C504">
    <w:name w:val="849699E5CCD74E59AD6E4CC3E863C504"/>
  </w:style>
  <w:style w:type="paragraph" w:customStyle="1" w:styleId="A8D8CA41C4EB451A91DC3DC9BBBE7C99">
    <w:name w:val="A8D8CA41C4EB451A91DC3DC9BBBE7C99"/>
  </w:style>
  <w:style w:type="paragraph" w:customStyle="1" w:styleId="584358FFDB3542AB943019BBD28E986F">
    <w:name w:val="584358FFDB3542AB943019BBD28E986F"/>
  </w:style>
  <w:style w:type="paragraph" w:customStyle="1" w:styleId="63E248AEC2234F36B8AE89C84CEFE4CE">
    <w:name w:val="63E248AEC2234F36B8AE89C84CEFE4CE"/>
  </w:style>
  <w:style w:type="paragraph" w:customStyle="1" w:styleId="CF3190B5948F4AADAB39BCA89A27A8F8">
    <w:name w:val="CF3190B5948F4AADAB39BCA89A27A8F8"/>
  </w:style>
  <w:style w:type="paragraph" w:customStyle="1" w:styleId="395F90BC0E2844CEB2AAFE26A5511040">
    <w:name w:val="395F90BC0E2844CEB2AAFE26A5511040"/>
  </w:style>
  <w:style w:type="paragraph" w:customStyle="1" w:styleId="92C1F92E3D0B445F98389A6DD02591D6">
    <w:name w:val="92C1F92E3D0B445F98389A6DD02591D6"/>
  </w:style>
  <w:style w:type="paragraph" w:customStyle="1" w:styleId="F13B4E2A52F545F5B062FB693A49A99C">
    <w:name w:val="F13B4E2A52F545F5B062FB693A49A99C"/>
  </w:style>
  <w:style w:type="paragraph" w:customStyle="1" w:styleId="6F6E11A4B68A48478BE06B315BD9FE32">
    <w:name w:val="6F6E11A4B68A48478BE06B315BD9FE32"/>
  </w:style>
  <w:style w:type="paragraph" w:customStyle="1" w:styleId="8F87ACC49BC04D65B31D2AC1B9CD3EFD">
    <w:name w:val="8F87ACC49BC04D65B31D2AC1B9CD3EFD"/>
  </w:style>
  <w:style w:type="paragraph" w:customStyle="1" w:styleId="F72CD40BDF6D40268648A71400503D95">
    <w:name w:val="F72CD40BDF6D40268648A71400503D95"/>
  </w:style>
  <w:style w:type="paragraph" w:customStyle="1" w:styleId="C7A8A01B780D478A9293AA0A1D49F171">
    <w:name w:val="C7A8A01B780D478A9293AA0A1D49F171"/>
  </w:style>
  <w:style w:type="paragraph" w:customStyle="1" w:styleId="9673588B554C48C497C47B3AFC541402">
    <w:name w:val="9673588B554C48C497C47B3AFC541402"/>
  </w:style>
  <w:style w:type="paragraph" w:customStyle="1" w:styleId="C11ACDBAF86A47F2B21F1632B1AD2D44">
    <w:name w:val="C11ACDBAF86A47F2B21F1632B1AD2D44"/>
  </w:style>
  <w:style w:type="paragraph" w:customStyle="1" w:styleId="6C68C5E4EABB4ED49E2F6A2FF899991A">
    <w:name w:val="6C68C5E4EABB4ED49E2F6A2FF899991A"/>
  </w:style>
  <w:style w:type="paragraph" w:customStyle="1" w:styleId="1E7D37B9809643E9891CB4444DD9DA14">
    <w:name w:val="1E7D37B9809643E9891CB4444DD9DA14"/>
  </w:style>
  <w:style w:type="paragraph" w:customStyle="1" w:styleId="C634FC96805549BA9FC21E67D6C8562C">
    <w:name w:val="C634FC96805549BA9FC21E67D6C8562C"/>
  </w:style>
  <w:style w:type="paragraph" w:customStyle="1" w:styleId="FE58A6134C4444EEB57681AAA88F049F">
    <w:name w:val="FE58A6134C4444EEB57681AAA88F049F"/>
  </w:style>
  <w:style w:type="paragraph" w:customStyle="1" w:styleId="B68480E4CEF44C83AC4923E101B346F7">
    <w:name w:val="B68480E4CEF44C83AC4923E101B346F7"/>
  </w:style>
  <w:style w:type="paragraph" w:customStyle="1" w:styleId="90D1D82F474F41FA9F80630F37B3DD9C">
    <w:name w:val="90D1D82F474F41FA9F80630F37B3DD9C"/>
  </w:style>
  <w:style w:type="paragraph" w:customStyle="1" w:styleId="143F6BB9B42B4479BD6686A74D31F051">
    <w:name w:val="143F6BB9B42B4479BD6686A74D31F051"/>
  </w:style>
  <w:style w:type="paragraph" w:customStyle="1" w:styleId="40ABB92E135E4B91A2BCC277295764E2">
    <w:name w:val="40ABB92E135E4B91A2BCC277295764E2"/>
  </w:style>
  <w:style w:type="paragraph" w:customStyle="1" w:styleId="B031E34A853245949EBDC48358B3906C">
    <w:name w:val="B031E34A853245949EBDC48358B3906C"/>
  </w:style>
  <w:style w:type="paragraph" w:customStyle="1" w:styleId="4AABAD375C11432FA19EA839BCF75255">
    <w:name w:val="4AABAD375C11432FA19EA839BCF75255"/>
  </w:style>
  <w:style w:type="paragraph" w:customStyle="1" w:styleId="E223DFF6D2194D4B97A5ECF243F15B07">
    <w:name w:val="E223DFF6D2194D4B97A5ECF243F15B07"/>
  </w:style>
  <w:style w:type="paragraph" w:customStyle="1" w:styleId="8CA5C33C4DBB4E74A60205A6D7A54B25">
    <w:name w:val="8CA5C33C4DBB4E74A60205A6D7A54B25"/>
  </w:style>
  <w:style w:type="paragraph" w:customStyle="1" w:styleId="D2708399621647CAB3EEE9FDC84BDAD0">
    <w:name w:val="D2708399621647CAB3EEE9FDC84BDAD0"/>
  </w:style>
  <w:style w:type="paragraph" w:customStyle="1" w:styleId="D2C07B51F9044DD4B26FDD1F3349D408">
    <w:name w:val="D2C07B51F9044DD4B26FDD1F3349D408"/>
  </w:style>
  <w:style w:type="paragraph" w:customStyle="1" w:styleId="4C9B7C1A763B4D30A577D6303E9A5E85">
    <w:name w:val="4C9B7C1A763B4D30A577D6303E9A5E85"/>
  </w:style>
  <w:style w:type="paragraph" w:customStyle="1" w:styleId="8D27E360FC9942898715BB5398D6C61C">
    <w:name w:val="8D27E360FC9942898715BB5398D6C61C"/>
  </w:style>
  <w:style w:type="paragraph" w:customStyle="1" w:styleId="CB9C37194E754381B99E3A5BDB29A899">
    <w:name w:val="CB9C37194E754381B99E3A5BDB29A899"/>
  </w:style>
  <w:style w:type="paragraph" w:customStyle="1" w:styleId="72CB8E6A94434FD3ADAE93E8CA89C475">
    <w:name w:val="72CB8E6A94434FD3ADAE93E8CA89C475"/>
  </w:style>
  <w:style w:type="paragraph" w:customStyle="1" w:styleId="5842BD8CF43A4D4AB57F88BE5637C6A8">
    <w:name w:val="5842BD8CF43A4D4AB57F88BE5637C6A8"/>
  </w:style>
  <w:style w:type="paragraph" w:customStyle="1" w:styleId="2A702B5E6B2E4AF58723D327F91805DB">
    <w:name w:val="2A702B5E6B2E4AF58723D327F91805DB"/>
  </w:style>
  <w:style w:type="paragraph" w:customStyle="1" w:styleId="69AF047656AD450BB1C0F2ADE7760ED6">
    <w:name w:val="69AF047656AD450BB1C0F2ADE7760ED6"/>
  </w:style>
  <w:style w:type="paragraph" w:customStyle="1" w:styleId="500C947CB9D14C9C8F066B55C10BCF6E">
    <w:name w:val="500C947CB9D14C9C8F066B55C10BCF6E"/>
  </w:style>
  <w:style w:type="paragraph" w:customStyle="1" w:styleId="7E3BCB0741E14659BC14402190BF63E7">
    <w:name w:val="7E3BCB0741E14659BC14402190BF63E7"/>
  </w:style>
  <w:style w:type="paragraph" w:customStyle="1" w:styleId="315A209C0B1E456EA48DEF34C9471C4E">
    <w:name w:val="315A209C0B1E456EA48DEF34C9471C4E"/>
  </w:style>
  <w:style w:type="paragraph" w:customStyle="1" w:styleId="C6D9E949981D4A3E8A60E192D4B46FCE">
    <w:name w:val="C6D9E949981D4A3E8A60E192D4B46FCE"/>
  </w:style>
  <w:style w:type="paragraph" w:customStyle="1" w:styleId="66ED15CF275D49D7B748A453CBFFD40C">
    <w:name w:val="66ED15CF275D49D7B748A453CBFFD40C"/>
  </w:style>
  <w:style w:type="paragraph" w:customStyle="1" w:styleId="97C75B37E127427BA9BE0BE1C868D0A1">
    <w:name w:val="97C75B37E127427BA9BE0BE1C868D0A1"/>
  </w:style>
  <w:style w:type="paragraph" w:customStyle="1" w:styleId="F77EA6DEC24C4C60B36BE81CA060A11D">
    <w:name w:val="F77EA6DEC24C4C60B36BE81CA060A11D"/>
  </w:style>
  <w:style w:type="paragraph" w:customStyle="1" w:styleId="275637F056EB499BB678B18FD3278F13">
    <w:name w:val="275637F056EB499BB678B18FD3278F13"/>
  </w:style>
  <w:style w:type="paragraph" w:customStyle="1" w:styleId="713800261F0D4C208F03C63C0C9D5E35">
    <w:name w:val="713800261F0D4C208F03C63C0C9D5E35"/>
  </w:style>
  <w:style w:type="paragraph" w:customStyle="1" w:styleId="1357C5FBD3AE47D980C42F81571FD590">
    <w:name w:val="1357C5FBD3AE47D980C42F81571FD590"/>
  </w:style>
  <w:style w:type="paragraph" w:customStyle="1" w:styleId="260867B5EABF4F1B8E11ED7D2994CBB1">
    <w:name w:val="260867B5EABF4F1B8E11ED7D2994CBB1"/>
  </w:style>
  <w:style w:type="paragraph" w:customStyle="1" w:styleId="12CDFCBE98134A4EB004B8A3542B6940">
    <w:name w:val="12CDFCBE98134A4EB004B8A3542B6940"/>
  </w:style>
  <w:style w:type="paragraph" w:customStyle="1" w:styleId="6BFCADE69E6C4A8EA895AA0BBFA76795">
    <w:name w:val="6BFCADE69E6C4A8EA895AA0BBFA76795"/>
  </w:style>
  <w:style w:type="paragraph" w:customStyle="1" w:styleId="25A1C28F2CDF4EE8ABBE2FA1A8D22F60">
    <w:name w:val="25A1C28F2CDF4EE8ABBE2FA1A8D22F60"/>
  </w:style>
  <w:style w:type="paragraph" w:customStyle="1" w:styleId="C1196E1F3E4D444995280FC282A46337">
    <w:name w:val="C1196E1F3E4D444995280FC282A46337"/>
  </w:style>
  <w:style w:type="paragraph" w:customStyle="1" w:styleId="98EE378EB3234A9A94AFCA4B75DAEBE9">
    <w:name w:val="98EE378EB3234A9A94AFCA4B75DAEBE9"/>
  </w:style>
  <w:style w:type="paragraph" w:customStyle="1" w:styleId="4ECB74FB6DAC4698A3DD467CEA690804">
    <w:name w:val="4ECB74FB6DAC4698A3DD467CEA690804"/>
  </w:style>
  <w:style w:type="paragraph" w:customStyle="1" w:styleId="051D3EE769A54706AB584CA7CF080036">
    <w:name w:val="051D3EE769A54706AB584CA7CF080036"/>
  </w:style>
  <w:style w:type="paragraph" w:customStyle="1" w:styleId="49C896A7EC02494EB45BC64AB1A877A7">
    <w:name w:val="49C896A7EC02494EB45BC64AB1A877A7"/>
  </w:style>
  <w:style w:type="paragraph" w:customStyle="1" w:styleId="DBB42E61FE4642DBA94D3B769E859EE1">
    <w:name w:val="DBB42E61FE4642DBA94D3B769E859EE1"/>
  </w:style>
  <w:style w:type="paragraph" w:customStyle="1" w:styleId="8DE7D6C035E64C658DD56BC73AA56463">
    <w:name w:val="8DE7D6C035E64C658DD56BC73AA56463"/>
  </w:style>
  <w:style w:type="paragraph" w:customStyle="1" w:styleId="667A4A7AA6724D4986023DDFF5F6E1EE">
    <w:name w:val="667A4A7AA6724D4986023DDFF5F6E1EE"/>
  </w:style>
  <w:style w:type="paragraph" w:customStyle="1" w:styleId="C95044953D3F423EAD7DA28149DB6C5F">
    <w:name w:val="C95044953D3F423EAD7DA28149DB6C5F"/>
  </w:style>
  <w:style w:type="paragraph" w:customStyle="1" w:styleId="5E71E3BAD85747EE84D7FD13E44689AF">
    <w:name w:val="5E71E3BAD85747EE84D7FD13E44689AF"/>
  </w:style>
  <w:style w:type="paragraph" w:customStyle="1" w:styleId="6468D26460D64280839078CBFC062973">
    <w:name w:val="6468D26460D64280839078CBFC062973"/>
  </w:style>
  <w:style w:type="paragraph" w:customStyle="1" w:styleId="778EC5C29916432793AB8AA889BB22B0">
    <w:name w:val="778EC5C29916432793AB8AA889BB22B0"/>
  </w:style>
  <w:style w:type="paragraph" w:customStyle="1" w:styleId="C2FB423B3B7145F4AC9550D090026CA2">
    <w:name w:val="C2FB423B3B7145F4AC9550D090026CA2"/>
  </w:style>
  <w:style w:type="paragraph" w:customStyle="1" w:styleId="0EABB2C5C4BD4A6199EBEA2778FD2F84">
    <w:name w:val="0EABB2C5C4BD4A6199EBEA2778FD2F8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12DDBC7EBE9F4B3899ED814E177B4711">
    <w:name w:val="12DDBC7EBE9F4B3899ED814E177B4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 xsi:nil="true"/>
    <Background xmlns="71af3243-3dd4-4a8d-8c0d-dd76da1f02a5" xsi:nil="true"/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859476-EAB1-49E8-A252-1ED47E00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{9DEBFD3C-D805-443F-A8D6-FBB654F8E77F}tf03982351_win32.dotx</Template>
  <TotalTime>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2025-04-10T07:12:00Z</dcterms:created>
  <dcterms:modified xsi:type="dcterms:W3CDTF">2025-04-10T07:12:00Z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